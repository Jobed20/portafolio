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4E838A9F" w14:textId="77777777" w:rsidTr="00E867D7">
        <w:trPr>
          <w:trHeight w:hRule="exact" w:val="170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5AEB11" w14:textId="7D24FDA7" w:rsidR="00692703" w:rsidRPr="00FB468D" w:rsidRDefault="00823533" w:rsidP="00913946">
            <w:pPr>
              <w:pStyle w:val="Ttulo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es-ES"/>
              </w:rPr>
              <w:t>JOSE OBED</w:t>
            </w:r>
            <w:r w:rsidR="00692703" w:rsidRPr="00FB468D">
              <w:rPr>
                <w:sz w:val="32"/>
                <w:szCs w:val="32"/>
                <w:lang w:bidi="es-ES"/>
              </w:rPr>
              <w:t xml:space="preserve"> </w:t>
            </w:r>
            <w:r w:rsidR="00FB468D" w:rsidRPr="00FB468D">
              <w:rPr>
                <w:rStyle w:val="nfasisintenso"/>
                <w:sz w:val="32"/>
                <w:szCs w:val="32"/>
              </w:rPr>
              <w:t xml:space="preserve">ESTRADA </w:t>
            </w:r>
            <w:r>
              <w:rPr>
                <w:rStyle w:val="nfasisintenso"/>
                <w:sz w:val="32"/>
                <w:szCs w:val="32"/>
              </w:rPr>
              <w:t>TORRES</w:t>
            </w:r>
          </w:p>
          <w:p w14:paraId="29F8C28B" w14:textId="7440D223" w:rsidR="00692703" w:rsidRPr="00FD7C80" w:rsidRDefault="00FB468D" w:rsidP="00913946">
            <w:pPr>
              <w:pStyle w:val="Informacindecontacto"/>
              <w:contextualSpacing w:val="0"/>
            </w:pPr>
            <w:r>
              <w:rPr>
                <w:lang w:bidi="es-ES"/>
              </w:rPr>
              <w:t xml:space="preserve">Villa Libertad. </w:t>
            </w:r>
            <w:r w:rsidR="00E867D7">
              <w:rPr>
                <w:lang w:bidi="es-ES"/>
              </w:rPr>
              <w:t>Farmacia “</w:t>
            </w:r>
            <w:r>
              <w:rPr>
                <w:lang w:bidi="es-ES"/>
              </w:rPr>
              <w:t>La Raza</w:t>
            </w:r>
            <w:r w:rsidR="00E867D7">
              <w:rPr>
                <w:lang w:bidi="es-ES"/>
              </w:rPr>
              <w:t>”</w:t>
            </w:r>
            <w:r>
              <w:rPr>
                <w:lang w:bidi="es-ES"/>
              </w:rPr>
              <w:t xml:space="preserve"> 2 andenes N. 50 mts o. Casa A-35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112AC4C36DF746419DFCC7DB138E6C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 w:rsidR="00DD28EE">
              <w:rPr>
                <w:lang w:bidi="es-ES"/>
              </w:rPr>
              <w:t>Phone. +505</w:t>
            </w:r>
            <w:r>
              <w:rPr>
                <w:lang w:bidi="es-ES"/>
              </w:rPr>
              <w:t xml:space="preserve"> </w:t>
            </w:r>
            <w:r>
              <w:t>8</w:t>
            </w:r>
            <w:r w:rsidR="00823533">
              <w:t>6161843</w:t>
            </w:r>
            <w:r>
              <w:t xml:space="preserve"> </w:t>
            </w:r>
          </w:p>
          <w:p w14:paraId="3A8CA803" w14:textId="5C89EBD5" w:rsidR="00E867D7" w:rsidRPr="008E30A7" w:rsidRDefault="005E260E" w:rsidP="00913946">
            <w:pPr>
              <w:pStyle w:val="nfasisenlainformacindecontacto"/>
              <w:contextualSpacing w:val="0"/>
              <w:rPr>
                <w:color w:val="538135" w:themeColor="accent6" w:themeShade="BF"/>
              </w:rPr>
            </w:pPr>
            <w:r w:rsidRPr="008E30A7">
              <w:rPr>
                <w:color w:val="538135" w:themeColor="accent6" w:themeShade="BF"/>
              </w:rPr>
              <w:t>Email address:</w:t>
            </w:r>
            <w:r w:rsidR="00C861CC" w:rsidRPr="008E30A7">
              <w:rPr>
                <w:color w:val="538135" w:themeColor="accent6" w:themeShade="BF"/>
              </w:rPr>
              <w:t xml:space="preserve"> o</w:t>
            </w:r>
            <w:r w:rsidR="00FB468D" w:rsidRPr="008E30A7">
              <w:rPr>
                <w:color w:val="538135" w:themeColor="accent6" w:themeShade="BF"/>
              </w:rPr>
              <w:t>bedestrada52</w:t>
            </w:r>
            <w:r w:rsidR="00FB468D" w:rsidRPr="008E30A7">
              <w:rPr>
                <w:rFonts w:ascii="Arial" w:hAnsi="Arial" w:cs="Arial"/>
                <w:color w:val="538135" w:themeColor="accent6" w:themeShade="BF"/>
                <w:sz w:val="21"/>
                <w:szCs w:val="21"/>
                <w:shd w:val="clear" w:color="auto" w:fill="FFFFFF"/>
              </w:rPr>
              <w:t>@gmail.com</w:t>
            </w:r>
            <w:r w:rsidR="00692703" w:rsidRPr="008E30A7">
              <w:rPr>
                <w:color w:val="538135" w:themeColor="accent6" w:themeShade="BF"/>
                <w:lang w:bidi="es-ES"/>
              </w:rPr>
              <w:t xml:space="preserve"> </w:t>
            </w:r>
          </w:p>
          <w:p w14:paraId="7628EF85" w14:textId="04DE5AE9" w:rsidR="00FB468D" w:rsidRPr="008E30A7" w:rsidRDefault="00E867D7" w:rsidP="00913946">
            <w:pPr>
              <w:pStyle w:val="nfasisenlainformacindecontacto"/>
              <w:contextualSpacing w:val="0"/>
              <w:rPr>
                <w:color w:val="538135" w:themeColor="accent6" w:themeShade="BF"/>
                <w:lang w:bidi="es-ES"/>
              </w:rPr>
            </w:pPr>
            <w:r w:rsidRPr="008E30A7">
              <w:rPr>
                <w:color w:val="538135" w:themeColor="accent6" w:themeShade="BF"/>
              </w:rPr>
              <w:t>ce</w:t>
            </w:r>
            <w:r w:rsidR="00FB468D" w:rsidRPr="008E30A7">
              <w:rPr>
                <w:color w:val="538135" w:themeColor="accent6" w:themeShade="BF"/>
              </w:rPr>
              <w:t xml:space="preserve">dula </w:t>
            </w:r>
            <w:r w:rsidR="00823533" w:rsidRPr="008E30A7">
              <w:rPr>
                <w:color w:val="538135" w:themeColor="accent6" w:themeShade="BF"/>
              </w:rPr>
              <w:t>0012011991040A</w:t>
            </w:r>
            <w:r w:rsidR="00692703" w:rsidRPr="008E30A7">
              <w:rPr>
                <w:color w:val="538135" w:themeColor="accent6" w:themeShade="BF"/>
                <w:lang w:bidi="es-ES"/>
              </w:rPr>
              <w:t xml:space="preserve"> </w:t>
            </w:r>
            <w:sdt>
              <w:sdtPr>
                <w:rPr>
                  <w:color w:val="538135" w:themeColor="accent6" w:themeShade="BF"/>
                </w:rPr>
                <w:alias w:val="Punto de división:"/>
                <w:tag w:val="Punto de división:"/>
                <w:id w:val="759871761"/>
                <w:placeholder>
                  <w:docPart w:val="BCE7D0B25AC04CE88EF729726AAB1BCD"/>
                </w:placeholder>
                <w:temporary/>
                <w:showingPlcHdr/>
                <w15:appearance w15:val="hidden"/>
              </w:sdtPr>
              <w:sdtEndPr>
                <w:rPr>
                  <w:color w:val="538135" w:themeColor="accent6" w:themeShade="BF"/>
                </w:rPr>
              </w:sdtEndPr>
              <w:sdtContent>
                <w:r w:rsidR="00692703" w:rsidRPr="008E30A7">
                  <w:rPr>
                    <w:color w:val="538135" w:themeColor="accent6" w:themeShade="BF"/>
                    <w:lang w:bidi="es-ES"/>
                  </w:rPr>
                  <w:t>·</w:t>
                </w:r>
              </w:sdtContent>
            </w:sdt>
          </w:p>
          <w:p w14:paraId="474C2065" w14:textId="344D0559" w:rsidR="00692703" w:rsidRPr="00FD7C80" w:rsidRDefault="00692703" w:rsidP="00913946">
            <w:pPr>
              <w:pStyle w:val="nfasisenlainformacindecontacto"/>
              <w:contextualSpacing w:val="0"/>
            </w:pPr>
          </w:p>
        </w:tc>
      </w:tr>
      <w:tr w:rsidR="009571D8" w:rsidRPr="008E30A7" w14:paraId="2375FFCA" w14:textId="77777777" w:rsidTr="00C73CF6">
        <w:trPr>
          <w:trHeight w:val="415"/>
        </w:trPr>
        <w:tc>
          <w:tcPr>
            <w:tcW w:w="9360" w:type="dxa"/>
            <w:tcMar>
              <w:top w:w="432" w:type="dxa"/>
            </w:tcMar>
          </w:tcPr>
          <w:p w14:paraId="6CB7231B" w14:textId="77777777" w:rsidR="005315ED" w:rsidRPr="008E30A7" w:rsidRDefault="005315ED" w:rsidP="00913946">
            <w:pPr>
              <w:contextualSpacing w:val="0"/>
              <w:rPr>
                <w:color w:val="262B33"/>
                <w:shd w:val="clear" w:color="auto" w:fill="FFFFFF"/>
                <w:lang w:val="en-US"/>
              </w:rPr>
            </w:pPr>
          </w:p>
          <w:p w14:paraId="73778F89" w14:textId="77777777" w:rsidR="005315ED" w:rsidRPr="008E30A7" w:rsidRDefault="005315ED" w:rsidP="00913946">
            <w:pPr>
              <w:contextualSpacing w:val="0"/>
              <w:rPr>
                <w:color w:val="262B33"/>
                <w:shd w:val="clear" w:color="auto" w:fill="FFFFFF"/>
                <w:lang w:val="en-US"/>
              </w:rPr>
            </w:pPr>
          </w:p>
          <w:p w14:paraId="2769DDFD" w14:textId="0C3318D2" w:rsidR="001755A8" w:rsidRPr="008E30A7" w:rsidRDefault="00951BA5" w:rsidP="00913946">
            <w:pPr>
              <w:contextualSpacing w:val="0"/>
              <w:rPr>
                <w:lang w:val="en-US"/>
              </w:rPr>
            </w:pPr>
            <w:r w:rsidRPr="008E30A7">
              <w:rPr>
                <w:color w:val="262B33"/>
                <w:shd w:val="clear" w:color="auto" w:fill="FFFFFF"/>
                <w:lang w:val="en-US"/>
              </w:rPr>
              <w:t>Highly respons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>i</w:t>
            </w:r>
            <w:r w:rsidRPr="008E30A7">
              <w:rPr>
                <w:color w:val="262B33"/>
                <w:shd w:val="clear" w:color="auto" w:fill="FFFFFF"/>
                <w:lang w:val="en-US"/>
              </w:rPr>
              <w:t xml:space="preserve">ble and motivated, reliable </w:t>
            </w:r>
            <w:r w:rsidR="00684BC2">
              <w:rPr>
                <w:color w:val="262B33"/>
                <w:shd w:val="clear" w:color="auto" w:fill="FFFFFF"/>
                <w:lang w:val="en-US"/>
              </w:rPr>
              <w:t>and organized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 xml:space="preserve">, </w:t>
            </w:r>
            <w:r w:rsidR="00684BC2" w:rsidRPr="008E30A7">
              <w:rPr>
                <w:color w:val="262B33"/>
                <w:shd w:val="clear" w:color="auto" w:fill="FFFFFF"/>
                <w:lang w:val="en-US"/>
              </w:rPr>
              <w:t>I</w:t>
            </w:r>
            <w:r w:rsidR="005E260E" w:rsidRPr="008E30A7">
              <w:rPr>
                <w:color w:val="262B33"/>
                <w:shd w:val="clear" w:color="auto" w:fill="FFFFFF"/>
                <w:lang w:val="en-US"/>
              </w:rPr>
              <w:t xml:space="preserve"> </w:t>
            </w:r>
            <w:r w:rsidR="00684BC2">
              <w:rPr>
                <w:color w:val="262B33"/>
                <w:shd w:val="clear" w:color="auto" w:fill="FFFFFF"/>
                <w:lang w:val="en-US"/>
              </w:rPr>
              <w:t xml:space="preserve">also </w:t>
            </w:r>
            <w:r w:rsidR="005E260E" w:rsidRPr="008E30A7">
              <w:rPr>
                <w:color w:val="262B33"/>
                <w:shd w:val="clear" w:color="auto" w:fill="FFFFFF"/>
                <w:lang w:val="en-US"/>
              </w:rPr>
              <w:t xml:space="preserve">consider myself a 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 xml:space="preserve">quick learner, committed to </w:t>
            </w:r>
            <w:r w:rsidR="00684BC2" w:rsidRPr="008E30A7">
              <w:rPr>
                <w:color w:val="262B33"/>
                <w:shd w:val="clear" w:color="auto" w:fill="FFFFFF"/>
                <w:lang w:val="en-US"/>
              </w:rPr>
              <w:t>develop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 xml:space="preserve"> my skills while providing good customer </w:t>
            </w:r>
            <w:r w:rsidR="00684BC2" w:rsidRPr="008E30A7">
              <w:rPr>
                <w:color w:val="262B33"/>
                <w:shd w:val="clear" w:color="auto" w:fill="FFFFFF"/>
                <w:lang w:val="en-US"/>
              </w:rPr>
              <w:t>experience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 xml:space="preserve"> and always willing to do my best </w:t>
            </w:r>
            <w:r w:rsidR="00684BC2">
              <w:rPr>
                <w:color w:val="262B33"/>
                <w:shd w:val="clear" w:color="auto" w:fill="FFFFFF"/>
                <w:lang w:val="en-US"/>
              </w:rPr>
              <w:t xml:space="preserve">to 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 xml:space="preserve">grow </w:t>
            </w:r>
            <w:r w:rsidR="005E260E" w:rsidRPr="008E30A7">
              <w:rPr>
                <w:color w:val="262B33"/>
                <w:shd w:val="clear" w:color="auto" w:fill="FFFFFF"/>
                <w:lang w:val="en-US"/>
              </w:rPr>
              <w:t xml:space="preserve">both 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>personally and profe</w:t>
            </w:r>
            <w:r w:rsidR="005E260E" w:rsidRPr="008E30A7">
              <w:rPr>
                <w:color w:val="262B33"/>
                <w:shd w:val="clear" w:color="auto" w:fill="FFFFFF"/>
                <w:lang w:val="en-US"/>
              </w:rPr>
              <w:t>s</w:t>
            </w:r>
            <w:r w:rsidR="00F572CA" w:rsidRPr="008E30A7">
              <w:rPr>
                <w:color w:val="262B33"/>
                <w:shd w:val="clear" w:color="auto" w:fill="FFFFFF"/>
                <w:lang w:val="en-US"/>
              </w:rPr>
              <w:t>si</w:t>
            </w:r>
            <w:r w:rsidR="005E260E" w:rsidRPr="008E30A7">
              <w:rPr>
                <w:color w:val="262B33"/>
                <w:shd w:val="clear" w:color="auto" w:fill="FFFFFF"/>
                <w:lang w:val="en-US"/>
              </w:rPr>
              <w:t>onally.</w:t>
            </w:r>
          </w:p>
        </w:tc>
      </w:tr>
    </w:tbl>
    <w:p w14:paraId="00E2A9CD" w14:textId="204C2E0A" w:rsidR="004E01EB" w:rsidRPr="00FD7C80" w:rsidRDefault="00A13DC8" w:rsidP="004E01EB">
      <w:pPr>
        <w:pStyle w:val="Ttulo1"/>
      </w:pPr>
      <w:r>
        <w:t>Experience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FB468D" w:rsidRPr="008E30A7" w14:paraId="36289DC4" w14:textId="77777777" w:rsidTr="00FB468D">
        <w:tc>
          <w:tcPr>
            <w:tcW w:w="8958" w:type="dxa"/>
            <w:tcMar>
              <w:top w:w="216" w:type="dxa"/>
            </w:tcMar>
          </w:tcPr>
          <w:p w14:paraId="72FA3018" w14:textId="014EB52A" w:rsidR="00FB468D" w:rsidRPr="008E30A7" w:rsidRDefault="00FB468D" w:rsidP="0029616E">
            <w:pPr>
              <w:pStyle w:val="Ttulo3"/>
              <w:contextualSpacing w:val="0"/>
              <w:outlineLvl w:val="2"/>
              <w:rPr>
                <w:lang w:val="en-US"/>
              </w:rPr>
            </w:pPr>
            <w:r w:rsidRPr="008E30A7">
              <w:rPr>
                <w:lang w:val="en-US"/>
              </w:rPr>
              <w:t>2</w:t>
            </w:r>
            <w:r w:rsidR="005E260E" w:rsidRPr="008E30A7">
              <w:rPr>
                <w:lang w:val="en-US"/>
              </w:rPr>
              <w:t>019</w:t>
            </w:r>
            <w:r w:rsidRPr="008E30A7">
              <w:rPr>
                <w:lang w:val="en-US" w:bidi="es-ES"/>
              </w:rPr>
              <w:t xml:space="preserve"> – </w:t>
            </w:r>
            <w:r w:rsidR="005E260E" w:rsidRPr="008E30A7">
              <w:rPr>
                <w:lang w:val="en-US" w:bidi="es-ES"/>
              </w:rPr>
              <w:t>2021</w:t>
            </w:r>
          </w:p>
          <w:p w14:paraId="0313F478" w14:textId="74B3F31A" w:rsidR="00FB468D" w:rsidRPr="008E30A7" w:rsidRDefault="00FB468D" w:rsidP="0029616E">
            <w:pPr>
              <w:pStyle w:val="Ttulo2"/>
              <w:contextualSpacing w:val="0"/>
              <w:outlineLvl w:val="1"/>
              <w:rPr>
                <w:lang w:val="en-US"/>
              </w:rPr>
            </w:pPr>
            <w:r w:rsidRPr="008E30A7">
              <w:rPr>
                <w:color w:val="538135" w:themeColor="accent6" w:themeShade="BF"/>
                <w:lang w:val="en-US"/>
              </w:rPr>
              <w:t>c</w:t>
            </w:r>
            <w:r w:rsidR="005E260E" w:rsidRPr="008E30A7">
              <w:rPr>
                <w:color w:val="538135" w:themeColor="accent6" w:themeShade="BF"/>
                <w:lang w:val="en-US"/>
              </w:rPr>
              <w:t>ustomer service representative</w:t>
            </w:r>
            <w:r w:rsidRPr="008E30A7">
              <w:rPr>
                <w:color w:val="538135" w:themeColor="accent6" w:themeShade="BF"/>
                <w:lang w:val="en-US" w:bidi="es-ES"/>
              </w:rPr>
              <w:t xml:space="preserve">, </w:t>
            </w:r>
            <w:r w:rsidR="005E260E" w:rsidRPr="008E30A7">
              <w:rPr>
                <w:b w:val="0"/>
                <w:bCs/>
                <w:color w:val="595959" w:themeColor="text1" w:themeTint="A6"/>
                <w:lang w:val="en-US" w:bidi="es-ES"/>
              </w:rPr>
              <w:t>Sitel s.a.</w:t>
            </w:r>
          </w:p>
          <w:p w14:paraId="2F965ADD" w14:textId="5824BC27" w:rsidR="00FB468D" w:rsidRPr="008E30A7" w:rsidRDefault="005E260E" w:rsidP="0029616E">
            <w:pPr>
              <w:rPr>
                <w:lang w:val="en-US"/>
              </w:rPr>
            </w:pPr>
            <w:r w:rsidRPr="008E30A7">
              <w:rPr>
                <w:lang w:val="en-US"/>
              </w:rPr>
              <w:t xml:space="preserve">Handle 90+ calls daily </w:t>
            </w:r>
            <w:r w:rsidR="008E30A7" w:rsidRPr="008E30A7">
              <w:rPr>
                <w:lang w:val="en-US"/>
              </w:rPr>
              <w:t>(customer</w:t>
            </w:r>
            <w:r w:rsidRPr="008E30A7">
              <w:rPr>
                <w:lang w:val="en-US"/>
              </w:rPr>
              <w:t xml:space="preserve"> service) for</w:t>
            </w:r>
            <w:r w:rsidRPr="008E30A7">
              <w:rPr>
                <w:b/>
                <w:bCs/>
                <w:lang w:val="en-US"/>
              </w:rPr>
              <w:t xml:space="preserve"> Capital One bank</w:t>
            </w:r>
            <w:r w:rsidRPr="008E30A7">
              <w:rPr>
                <w:lang w:val="en-US"/>
              </w:rPr>
              <w:t xml:space="preserve"> accumulating great customer satisfaction, responsible for resolving problems, iden</w:t>
            </w:r>
            <w:r w:rsidR="00A13DC8" w:rsidRPr="008E30A7">
              <w:rPr>
                <w:lang w:val="en-US"/>
              </w:rPr>
              <w:t xml:space="preserve">tifying and </w:t>
            </w:r>
            <w:r w:rsidR="008E30A7" w:rsidRPr="008E30A7">
              <w:rPr>
                <w:lang w:val="en-US"/>
              </w:rPr>
              <w:t>analyzing credit</w:t>
            </w:r>
            <w:r w:rsidR="00A13DC8" w:rsidRPr="008E30A7">
              <w:rPr>
                <w:lang w:val="en-US"/>
              </w:rPr>
              <w:t xml:space="preserve"> card issues covering </w:t>
            </w:r>
            <w:r w:rsidR="006248B0" w:rsidRPr="008E30A7">
              <w:rPr>
                <w:lang w:val="en-US"/>
              </w:rPr>
              <w:t>customer needs</w:t>
            </w:r>
            <w:r w:rsidR="008E30A7">
              <w:rPr>
                <w:lang w:val="en-US"/>
              </w:rPr>
              <w:t xml:space="preserve"> and making sure showing ownership,</w:t>
            </w:r>
            <w:r w:rsidR="00684BC2">
              <w:rPr>
                <w:lang w:val="en-US"/>
              </w:rPr>
              <w:t xml:space="preserve"> empathy and sense of urgency in every call</w:t>
            </w:r>
          </w:p>
        </w:tc>
      </w:tr>
      <w:tr w:rsidR="00FB468D" w:rsidRPr="008E30A7" w14:paraId="04CB9DB7" w14:textId="77777777" w:rsidTr="00FB468D">
        <w:tc>
          <w:tcPr>
            <w:tcW w:w="8958" w:type="dxa"/>
            <w:tcMar>
              <w:top w:w="216" w:type="dxa"/>
            </w:tcMar>
          </w:tcPr>
          <w:p w14:paraId="0207582F" w14:textId="3C0EEDA1" w:rsidR="00FB468D" w:rsidRPr="0057105D" w:rsidRDefault="009D7E3F" w:rsidP="0029616E">
            <w:pPr>
              <w:rPr>
                <w:b/>
                <w:bCs/>
              </w:rPr>
            </w:pPr>
            <w:r w:rsidRPr="0057105D">
              <w:rPr>
                <w:b/>
                <w:bCs/>
              </w:rPr>
              <w:t>2021-2022</w:t>
            </w:r>
          </w:p>
          <w:p w14:paraId="23BEFF19" w14:textId="6C92F329" w:rsidR="00DA5C07" w:rsidRDefault="0057105D" w:rsidP="0029616E">
            <w:pPr>
              <w:rPr>
                <w:sz w:val="26"/>
                <w:szCs w:val="26"/>
              </w:rPr>
            </w:pPr>
            <w:r w:rsidRPr="008E30A7">
              <w:rPr>
                <w:b/>
                <w:bCs/>
                <w:color w:val="538135" w:themeColor="accent6" w:themeShade="BF"/>
                <w:sz w:val="26"/>
                <w:szCs w:val="26"/>
              </w:rPr>
              <w:t xml:space="preserve">TECHNICAL SUPPORT </w:t>
            </w:r>
            <w:r w:rsidR="0063128B" w:rsidRPr="008E30A7">
              <w:rPr>
                <w:b/>
                <w:bCs/>
                <w:color w:val="538135" w:themeColor="accent6" w:themeShade="BF"/>
                <w:sz w:val="26"/>
                <w:szCs w:val="26"/>
              </w:rPr>
              <w:t>ADVOCATE</w:t>
            </w:r>
            <w:r w:rsidR="0063128B">
              <w:t xml:space="preserve">, </w:t>
            </w:r>
            <w:r w:rsidR="007B495A" w:rsidRPr="008E30A7">
              <w:rPr>
                <w:sz w:val="26"/>
                <w:szCs w:val="26"/>
              </w:rPr>
              <w:t xml:space="preserve">CONCENTRIX </w:t>
            </w:r>
          </w:p>
          <w:p w14:paraId="43F64BF6" w14:textId="170A98CC" w:rsidR="007B495A" w:rsidRPr="008E30A7" w:rsidRDefault="008E30A7" w:rsidP="0029616E">
            <w:pPr>
              <w:rPr>
                <w:lang w:val="en-US"/>
              </w:rPr>
            </w:pPr>
            <w:r w:rsidRPr="008E30A7">
              <w:rPr>
                <w:lang w:val="en-US"/>
              </w:rPr>
              <w:t xml:space="preserve">Deliver advance technical troubleshooting and </w:t>
            </w:r>
            <w:r>
              <w:rPr>
                <w:lang w:val="en-US"/>
              </w:rPr>
              <w:t xml:space="preserve">problem-solving solutions for </w:t>
            </w:r>
            <w:r w:rsidRPr="008E30A7">
              <w:rPr>
                <w:b/>
                <w:bCs/>
                <w:lang w:val="en-US"/>
              </w:rPr>
              <w:t xml:space="preserve">Microsoft </w:t>
            </w:r>
            <w:r w:rsidR="00684BC2">
              <w:rPr>
                <w:b/>
                <w:bCs/>
                <w:lang w:val="en-US"/>
              </w:rPr>
              <w:t>S</w:t>
            </w:r>
            <w:r w:rsidRPr="008E30A7">
              <w:rPr>
                <w:b/>
                <w:bCs/>
                <w:lang w:val="en-US"/>
              </w:rPr>
              <w:t>urface</w:t>
            </w:r>
            <w:r>
              <w:rPr>
                <w:lang w:val="en-US"/>
              </w:rPr>
              <w:t xml:space="preserve"> enterprise customers, through email and phone, handling approximately 50 tickets </w:t>
            </w:r>
            <w:r w:rsidR="00684BC2">
              <w:rPr>
                <w:lang w:val="en-US"/>
              </w:rPr>
              <w:t>at the time.</w:t>
            </w:r>
          </w:p>
          <w:p w14:paraId="447CDA33" w14:textId="6EE27DF7" w:rsidR="009D7E3F" w:rsidRPr="008E30A7" w:rsidRDefault="009D7E3F" w:rsidP="0029616E">
            <w:pPr>
              <w:rPr>
                <w:lang w:val="en-US"/>
              </w:rPr>
            </w:pPr>
          </w:p>
        </w:tc>
      </w:tr>
    </w:tbl>
    <w:p w14:paraId="360F2EFB" w14:textId="4B7D980E" w:rsidR="00B962AF" w:rsidRPr="00FD7C80" w:rsidRDefault="00B962AF" w:rsidP="0097790C">
      <w:pPr>
        <w:pStyle w:val="Ttulo1"/>
      </w:pPr>
      <w:r>
        <w:t>EDUCATION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7F327296" w14:textId="77777777" w:rsidTr="00D66A52">
        <w:tc>
          <w:tcPr>
            <w:tcW w:w="9355" w:type="dxa"/>
          </w:tcPr>
          <w:p w14:paraId="6C3E0278" w14:textId="77777777" w:rsidR="00987777" w:rsidRPr="008E30A7" w:rsidRDefault="00987777" w:rsidP="005315ED">
            <w:pPr>
              <w:rPr>
                <w:lang w:val="en-US"/>
              </w:rPr>
            </w:pPr>
          </w:p>
          <w:p w14:paraId="00D14236" w14:textId="7CCA79EC" w:rsidR="005315ED" w:rsidRPr="008E30A7" w:rsidRDefault="005315ED" w:rsidP="005315ED">
            <w:pPr>
              <w:rPr>
                <w:b/>
                <w:bCs/>
                <w:lang w:val="en-US"/>
              </w:rPr>
            </w:pPr>
            <w:r w:rsidRPr="008E30A7">
              <w:rPr>
                <w:b/>
                <w:bCs/>
                <w:lang w:val="en-US"/>
              </w:rPr>
              <w:t>20</w:t>
            </w:r>
            <w:r w:rsidR="007312D3" w:rsidRPr="008E30A7">
              <w:rPr>
                <w:b/>
                <w:bCs/>
                <w:lang w:val="en-US"/>
              </w:rPr>
              <w:t>18</w:t>
            </w:r>
            <w:r w:rsidRPr="008E30A7">
              <w:rPr>
                <w:b/>
                <w:bCs/>
                <w:lang w:val="en-US"/>
              </w:rPr>
              <w:t>-201</w:t>
            </w:r>
            <w:r w:rsidR="007312D3" w:rsidRPr="008E30A7">
              <w:rPr>
                <w:b/>
                <w:bCs/>
                <w:lang w:val="en-US"/>
              </w:rPr>
              <w:t>9</w:t>
            </w:r>
          </w:p>
          <w:p w14:paraId="76E5BA26" w14:textId="7D6BB7C3" w:rsidR="005315ED" w:rsidRPr="008E30A7" w:rsidRDefault="007312D3" w:rsidP="005315ED">
            <w:pPr>
              <w:rPr>
                <w:sz w:val="26"/>
                <w:szCs w:val="26"/>
                <w:lang w:val="en-US"/>
              </w:rPr>
            </w:pPr>
            <w:r w:rsidRPr="008E30A7">
              <w:rPr>
                <w:sz w:val="26"/>
                <w:szCs w:val="26"/>
                <w:lang w:val="en-US"/>
              </w:rPr>
              <w:t>KEISER UNIVERSITY</w:t>
            </w:r>
          </w:p>
          <w:p w14:paraId="66234E45" w14:textId="6513A6CF" w:rsidR="005315ED" w:rsidRPr="008E30A7" w:rsidRDefault="007312D3" w:rsidP="005315ED">
            <w:pPr>
              <w:rPr>
                <w:lang w:val="en-US"/>
              </w:rPr>
            </w:pPr>
            <w:r w:rsidRPr="008E30A7">
              <w:rPr>
                <w:lang w:val="en-US"/>
              </w:rPr>
              <w:t xml:space="preserve">English </w:t>
            </w:r>
            <w:r w:rsidR="00C94796" w:rsidRPr="008E30A7">
              <w:rPr>
                <w:lang w:val="en-US"/>
              </w:rPr>
              <w:t>levels</w:t>
            </w:r>
            <w:r w:rsidRPr="008E30A7">
              <w:rPr>
                <w:lang w:val="en-US"/>
              </w:rPr>
              <w:t xml:space="preserve"> A1, A2,</w:t>
            </w:r>
            <w:r w:rsidR="00C94796" w:rsidRPr="008E30A7">
              <w:rPr>
                <w:lang w:val="en-US"/>
              </w:rPr>
              <w:t xml:space="preserve"> B1</w:t>
            </w:r>
          </w:p>
          <w:p w14:paraId="129F356D" w14:textId="77777777" w:rsidR="005315ED" w:rsidRPr="008E30A7" w:rsidRDefault="005315ED" w:rsidP="001D0BF1">
            <w:pPr>
              <w:pStyle w:val="Ttulo3"/>
              <w:contextualSpacing w:val="0"/>
              <w:outlineLvl w:val="2"/>
              <w:rPr>
                <w:lang w:val="en-US"/>
              </w:rPr>
            </w:pPr>
          </w:p>
          <w:p w14:paraId="5C0B7B39" w14:textId="21BE0A55" w:rsidR="001D0BF1" w:rsidRPr="00FD7C80" w:rsidRDefault="00A13DC8" w:rsidP="001D0BF1">
            <w:pPr>
              <w:pStyle w:val="Ttulo3"/>
              <w:contextualSpacing w:val="0"/>
              <w:outlineLvl w:val="2"/>
            </w:pPr>
            <w:r>
              <w:t>2017</w:t>
            </w:r>
            <w:r w:rsidR="00F22C6C">
              <w:t xml:space="preserve">- </w:t>
            </w:r>
            <w:r>
              <w:t>2021</w:t>
            </w:r>
          </w:p>
          <w:p w14:paraId="3F832BAC" w14:textId="2066A36C" w:rsidR="001D0BF1" w:rsidRPr="005315ED" w:rsidRDefault="00A13DC8" w:rsidP="001D0BF1">
            <w:pPr>
              <w:pStyle w:val="Ttulo2"/>
              <w:contextualSpacing w:val="0"/>
              <w:outlineLvl w:val="1"/>
              <w:rPr>
                <w:b w:val="0"/>
                <w:bCs/>
                <w:color w:val="595959" w:themeColor="text1" w:themeTint="A6"/>
              </w:rPr>
            </w:pPr>
            <w:r w:rsidRPr="005315ED">
              <w:rPr>
                <w:b w:val="0"/>
                <w:bCs/>
                <w:color w:val="595959" w:themeColor="text1" w:themeTint="A6"/>
              </w:rPr>
              <w:t>universidad nacional de ingenieria (uni)</w:t>
            </w:r>
          </w:p>
          <w:p w14:paraId="262F49E4" w14:textId="4BE2635A" w:rsidR="007538DC" w:rsidRPr="00FD7C80" w:rsidRDefault="00A13DC8" w:rsidP="007538DC">
            <w:pPr>
              <w:contextualSpacing w:val="0"/>
            </w:pPr>
            <w:proofErr w:type="spellStart"/>
            <w:r>
              <w:t>Telecomunication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</w:p>
        </w:tc>
      </w:tr>
      <w:tr w:rsidR="00F61DF9" w:rsidRPr="008E30A7" w14:paraId="43E4366F" w14:textId="77777777" w:rsidTr="00F61DF9">
        <w:tc>
          <w:tcPr>
            <w:tcW w:w="9355" w:type="dxa"/>
            <w:tcMar>
              <w:top w:w="216" w:type="dxa"/>
            </w:tcMar>
          </w:tcPr>
          <w:p w14:paraId="65037CF6" w14:textId="3260A12D" w:rsidR="00F61DF9" w:rsidRPr="008E30A7" w:rsidRDefault="00A13DC8" w:rsidP="00F22C6C">
            <w:pPr>
              <w:pStyle w:val="Ttulo3"/>
              <w:contextualSpacing w:val="0"/>
              <w:outlineLvl w:val="2"/>
              <w:rPr>
                <w:lang w:val="en-US"/>
              </w:rPr>
            </w:pPr>
            <w:r w:rsidRPr="008E30A7">
              <w:rPr>
                <w:lang w:val="en-US"/>
              </w:rPr>
              <w:t>2018</w:t>
            </w:r>
            <w:r w:rsidR="00F22C6C" w:rsidRPr="008E30A7">
              <w:rPr>
                <w:lang w:val="en-US"/>
              </w:rPr>
              <w:t xml:space="preserve"> - </w:t>
            </w:r>
            <w:r w:rsidRPr="008E30A7">
              <w:rPr>
                <w:lang w:val="en-US"/>
              </w:rPr>
              <w:t>2020</w:t>
            </w:r>
          </w:p>
          <w:p w14:paraId="5598726C" w14:textId="4A7185FF" w:rsidR="00F61DF9" w:rsidRPr="008E30A7" w:rsidRDefault="00A13DC8" w:rsidP="00F61DF9">
            <w:pPr>
              <w:rPr>
                <w:sz w:val="26"/>
                <w:szCs w:val="26"/>
                <w:lang w:val="en-US"/>
              </w:rPr>
            </w:pPr>
            <w:r w:rsidRPr="008E30A7">
              <w:rPr>
                <w:sz w:val="26"/>
                <w:szCs w:val="26"/>
                <w:lang w:val="en-US"/>
              </w:rPr>
              <w:t xml:space="preserve">CISCO CCNA </w:t>
            </w:r>
          </w:p>
          <w:p w14:paraId="5C8487E7" w14:textId="7340B8A8" w:rsidR="005315ED" w:rsidRPr="008E30A7" w:rsidRDefault="00A13DC8" w:rsidP="00F61DF9">
            <w:pPr>
              <w:rPr>
                <w:lang w:val="en-US"/>
              </w:rPr>
            </w:pPr>
            <w:r w:rsidRPr="008E30A7">
              <w:rPr>
                <w:lang w:val="en-US"/>
              </w:rPr>
              <w:t xml:space="preserve">Routing and </w:t>
            </w:r>
            <w:r w:rsidR="00684BC2" w:rsidRPr="008E30A7">
              <w:rPr>
                <w:lang w:val="en-US"/>
              </w:rPr>
              <w:t>switching, scaling</w:t>
            </w:r>
            <w:r w:rsidR="005315ED" w:rsidRPr="008E30A7">
              <w:rPr>
                <w:lang w:val="en-US"/>
              </w:rPr>
              <w:t xml:space="preserve"> networks, Connecting networks.</w:t>
            </w:r>
          </w:p>
          <w:p w14:paraId="7C69288F" w14:textId="6945E49E" w:rsidR="005315ED" w:rsidRPr="008E30A7" w:rsidRDefault="005315ED" w:rsidP="00F61DF9">
            <w:pPr>
              <w:rPr>
                <w:lang w:val="en-US"/>
              </w:rPr>
            </w:pPr>
          </w:p>
          <w:p w14:paraId="51DDC53A" w14:textId="3531FAE7" w:rsidR="00B07974" w:rsidRPr="008E30A7" w:rsidRDefault="00B07974" w:rsidP="005315ED">
            <w:pPr>
              <w:rPr>
                <w:lang w:val="en-US"/>
              </w:rPr>
            </w:pPr>
          </w:p>
        </w:tc>
      </w:tr>
    </w:tbl>
    <w:sdt>
      <w:sdtPr>
        <w:alias w:val="Aptitudes:"/>
        <w:tag w:val="Aptitudes:"/>
        <w:id w:val="-1392877668"/>
        <w:placeholder>
          <w:docPart w:val="A02B325115534C599F424F037863CADF"/>
        </w:placeholder>
        <w:temporary/>
        <w:showingPlcHdr/>
        <w15:appearance w15:val="hidden"/>
      </w:sdtPr>
      <w:sdtEndPr/>
      <w:sdtContent>
        <w:p w14:paraId="25091D89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61707D5F" w14:textId="77777777" w:rsidTr="00DE2EA9">
        <w:tc>
          <w:tcPr>
            <w:tcW w:w="4410" w:type="dxa"/>
          </w:tcPr>
          <w:p w14:paraId="6B8EA887" w14:textId="14EA92B0" w:rsidR="001F4E6D" w:rsidRDefault="00FB468D" w:rsidP="00FB468D">
            <w:pPr>
              <w:pStyle w:val="Listaconvietas"/>
            </w:pPr>
            <w:proofErr w:type="spellStart"/>
            <w:r>
              <w:t>Respons</w:t>
            </w:r>
            <w:r w:rsidR="005315ED">
              <w:t>i</w:t>
            </w:r>
            <w:r>
              <w:t>ble</w:t>
            </w:r>
            <w:proofErr w:type="spellEnd"/>
            <w:r w:rsidR="00684BC2">
              <w:t xml:space="preserve"> and </w:t>
            </w:r>
            <w:proofErr w:type="spellStart"/>
            <w:r w:rsidR="00684BC2">
              <w:t>organized</w:t>
            </w:r>
            <w:proofErr w:type="spellEnd"/>
            <w:r w:rsidR="00684BC2">
              <w:t xml:space="preserve"> </w:t>
            </w:r>
          </w:p>
          <w:p w14:paraId="5C01B6EE" w14:textId="4C9C7CE2" w:rsidR="00A72306" w:rsidRPr="00FD7C80" w:rsidRDefault="00763100" w:rsidP="00FB468D">
            <w:pPr>
              <w:pStyle w:val="Listaconvietas"/>
            </w:pPr>
            <w:proofErr w:type="spellStart"/>
            <w:r>
              <w:t>Computers</w:t>
            </w:r>
            <w:proofErr w:type="spellEnd"/>
            <w:r w:rsidR="00A72306">
              <w:t xml:space="preserve"> </w:t>
            </w:r>
            <w:proofErr w:type="spellStart"/>
            <w:r w:rsidR="00A72306">
              <w:t>skills</w:t>
            </w:r>
            <w:proofErr w:type="spellEnd"/>
          </w:p>
        </w:tc>
        <w:tc>
          <w:tcPr>
            <w:tcW w:w="4616" w:type="dxa"/>
            <w:tcMar>
              <w:left w:w="360" w:type="dxa"/>
            </w:tcMar>
          </w:tcPr>
          <w:p w14:paraId="48D3A78B" w14:textId="2348DA23" w:rsidR="003A0632" w:rsidRPr="00FD7C80" w:rsidRDefault="005315ED" w:rsidP="006E1507">
            <w:pPr>
              <w:pStyle w:val="Listaconvietas"/>
              <w:contextualSpacing w:val="0"/>
            </w:pPr>
            <w:r>
              <w:t>Proactive</w:t>
            </w:r>
            <w:r w:rsidR="00684BC2">
              <w:t xml:space="preserve">   </w:t>
            </w:r>
          </w:p>
          <w:p w14:paraId="67FA3922" w14:textId="77777777" w:rsidR="00A72306" w:rsidRDefault="00A72306" w:rsidP="006E1507">
            <w:pPr>
              <w:pStyle w:val="Listaconvietas"/>
              <w:contextualSpacing w:val="0"/>
            </w:pPr>
            <w:r>
              <w:t>Positive</w:t>
            </w:r>
          </w:p>
          <w:p w14:paraId="0285C8AE" w14:textId="7BE739B9" w:rsidR="001E3120" w:rsidRPr="00FD7C80" w:rsidRDefault="001E3120" w:rsidP="00684BC2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C0C8EA2" w14:textId="1C0862A3" w:rsidR="00B51D1B" w:rsidRPr="00FD7C80" w:rsidRDefault="00B51D1B" w:rsidP="00C861CC">
      <w:pPr>
        <w:pStyle w:val="Ttulo1"/>
      </w:pP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0069" w14:textId="77777777" w:rsidR="00D75585" w:rsidRDefault="00D75585" w:rsidP="0068194B">
      <w:r>
        <w:separator/>
      </w:r>
    </w:p>
    <w:p w14:paraId="2FF77B4F" w14:textId="77777777" w:rsidR="00D75585" w:rsidRDefault="00D75585"/>
    <w:p w14:paraId="44426442" w14:textId="77777777" w:rsidR="00D75585" w:rsidRDefault="00D75585"/>
  </w:endnote>
  <w:endnote w:type="continuationSeparator" w:id="0">
    <w:p w14:paraId="0BC48157" w14:textId="77777777" w:rsidR="00D75585" w:rsidRDefault="00D75585" w:rsidP="0068194B">
      <w:r>
        <w:continuationSeparator/>
      </w:r>
    </w:p>
    <w:p w14:paraId="0CA2A613" w14:textId="77777777" w:rsidR="00D75585" w:rsidRDefault="00D75585"/>
    <w:p w14:paraId="56C9D49C" w14:textId="77777777" w:rsidR="00D75585" w:rsidRDefault="00D755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F9627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AAEE" w14:textId="77777777" w:rsidR="00D75585" w:rsidRDefault="00D75585" w:rsidP="0068194B">
      <w:r>
        <w:separator/>
      </w:r>
    </w:p>
    <w:p w14:paraId="0F483226" w14:textId="77777777" w:rsidR="00D75585" w:rsidRDefault="00D75585"/>
    <w:p w14:paraId="5FB88C6E" w14:textId="77777777" w:rsidR="00D75585" w:rsidRDefault="00D75585"/>
  </w:footnote>
  <w:footnote w:type="continuationSeparator" w:id="0">
    <w:p w14:paraId="2FC97C90" w14:textId="77777777" w:rsidR="00D75585" w:rsidRDefault="00D75585" w:rsidP="0068194B">
      <w:r>
        <w:continuationSeparator/>
      </w:r>
    </w:p>
    <w:p w14:paraId="5FBC604D" w14:textId="77777777" w:rsidR="00D75585" w:rsidRDefault="00D75585"/>
    <w:p w14:paraId="58C74875" w14:textId="77777777" w:rsidR="00D75585" w:rsidRDefault="00D755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44B8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8AF75B" wp14:editId="77401A3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BCB7CD5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466C73"/>
    <w:multiLevelType w:val="multilevel"/>
    <w:tmpl w:val="68A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D"/>
    <w:rsid w:val="000001EF"/>
    <w:rsid w:val="00007322"/>
    <w:rsid w:val="00007728"/>
    <w:rsid w:val="00024584"/>
    <w:rsid w:val="00024730"/>
    <w:rsid w:val="00055E95"/>
    <w:rsid w:val="0007021F"/>
    <w:rsid w:val="000B1C54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2B66"/>
    <w:rsid w:val="001F4E6D"/>
    <w:rsid w:val="001F6140"/>
    <w:rsid w:val="00203573"/>
    <w:rsid w:val="0020597D"/>
    <w:rsid w:val="00213B4C"/>
    <w:rsid w:val="002253B0"/>
    <w:rsid w:val="00225DDC"/>
    <w:rsid w:val="00236D54"/>
    <w:rsid w:val="00241D8C"/>
    <w:rsid w:val="00241FDB"/>
    <w:rsid w:val="0024720C"/>
    <w:rsid w:val="00252A6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16A"/>
    <w:rsid w:val="002F05E5"/>
    <w:rsid w:val="002F254D"/>
    <w:rsid w:val="002F30E4"/>
    <w:rsid w:val="00307140"/>
    <w:rsid w:val="00316DFF"/>
    <w:rsid w:val="00325B57"/>
    <w:rsid w:val="00336056"/>
    <w:rsid w:val="003544E1"/>
    <w:rsid w:val="00364DC3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4B2D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B6CDA"/>
    <w:rsid w:val="004C2D5D"/>
    <w:rsid w:val="004C33E1"/>
    <w:rsid w:val="004E01EB"/>
    <w:rsid w:val="004E2794"/>
    <w:rsid w:val="00510392"/>
    <w:rsid w:val="00513E2A"/>
    <w:rsid w:val="005307F6"/>
    <w:rsid w:val="005315ED"/>
    <w:rsid w:val="00566A35"/>
    <w:rsid w:val="0056701E"/>
    <w:rsid w:val="0057105D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E260E"/>
    <w:rsid w:val="005F4B91"/>
    <w:rsid w:val="005F55D2"/>
    <w:rsid w:val="0062312F"/>
    <w:rsid w:val="006248B0"/>
    <w:rsid w:val="00625F2C"/>
    <w:rsid w:val="0063128B"/>
    <w:rsid w:val="006541C2"/>
    <w:rsid w:val="006618E9"/>
    <w:rsid w:val="0068194B"/>
    <w:rsid w:val="00684BC2"/>
    <w:rsid w:val="00692703"/>
    <w:rsid w:val="006A1962"/>
    <w:rsid w:val="006B5D48"/>
    <w:rsid w:val="006B7D7B"/>
    <w:rsid w:val="006C1A5E"/>
    <w:rsid w:val="006E1507"/>
    <w:rsid w:val="00712D8B"/>
    <w:rsid w:val="007273B7"/>
    <w:rsid w:val="007312D3"/>
    <w:rsid w:val="00733E0A"/>
    <w:rsid w:val="0074403D"/>
    <w:rsid w:val="00746D44"/>
    <w:rsid w:val="007538DC"/>
    <w:rsid w:val="00757803"/>
    <w:rsid w:val="00763100"/>
    <w:rsid w:val="0079206B"/>
    <w:rsid w:val="00796076"/>
    <w:rsid w:val="007B495A"/>
    <w:rsid w:val="007C0566"/>
    <w:rsid w:val="007C606B"/>
    <w:rsid w:val="007E6A61"/>
    <w:rsid w:val="00801140"/>
    <w:rsid w:val="00803404"/>
    <w:rsid w:val="0082353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C7397"/>
    <w:rsid w:val="008E30A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1BA5"/>
    <w:rsid w:val="00952C89"/>
    <w:rsid w:val="009571D8"/>
    <w:rsid w:val="009650EA"/>
    <w:rsid w:val="0097790C"/>
    <w:rsid w:val="00981AE8"/>
    <w:rsid w:val="0098506E"/>
    <w:rsid w:val="00987777"/>
    <w:rsid w:val="009A44CE"/>
    <w:rsid w:val="009C4DFC"/>
    <w:rsid w:val="009D44F8"/>
    <w:rsid w:val="009D7E3F"/>
    <w:rsid w:val="009E3160"/>
    <w:rsid w:val="009F220C"/>
    <w:rsid w:val="009F3B05"/>
    <w:rsid w:val="009F4931"/>
    <w:rsid w:val="00A11F9C"/>
    <w:rsid w:val="00A13DC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306"/>
    <w:rsid w:val="00A755E8"/>
    <w:rsid w:val="00A924A0"/>
    <w:rsid w:val="00A93A5D"/>
    <w:rsid w:val="00AB32F8"/>
    <w:rsid w:val="00AB610B"/>
    <w:rsid w:val="00AC2671"/>
    <w:rsid w:val="00AD360E"/>
    <w:rsid w:val="00AD40FB"/>
    <w:rsid w:val="00AD782D"/>
    <w:rsid w:val="00AE7650"/>
    <w:rsid w:val="00B0797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62AF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3CF6"/>
    <w:rsid w:val="00C779DA"/>
    <w:rsid w:val="00C814F7"/>
    <w:rsid w:val="00C861CC"/>
    <w:rsid w:val="00C94796"/>
    <w:rsid w:val="00CA4B4D"/>
    <w:rsid w:val="00CB35C3"/>
    <w:rsid w:val="00CD323D"/>
    <w:rsid w:val="00CE4030"/>
    <w:rsid w:val="00CE5AEB"/>
    <w:rsid w:val="00CE64B3"/>
    <w:rsid w:val="00CF1A49"/>
    <w:rsid w:val="00D0630C"/>
    <w:rsid w:val="00D12FCF"/>
    <w:rsid w:val="00D13810"/>
    <w:rsid w:val="00D16386"/>
    <w:rsid w:val="00D243A9"/>
    <w:rsid w:val="00D305E5"/>
    <w:rsid w:val="00D37CD3"/>
    <w:rsid w:val="00D66A52"/>
    <w:rsid w:val="00D66EFA"/>
    <w:rsid w:val="00D72A2D"/>
    <w:rsid w:val="00D75585"/>
    <w:rsid w:val="00D917FC"/>
    <w:rsid w:val="00D9521A"/>
    <w:rsid w:val="00DA3914"/>
    <w:rsid w:val="00DA59AA"/>
    <w:rsid w:val="00DA5C07"/>
    <w:rsid w:val="00DB6915"/>
    <w:rsid w:val="00DB7E1E"/>
    <w:rsid w:val="00DC1B78"/>
    <w:rsid w:val="00DC2A2F"/>
    <w:rsid w:val="00DC600B"/>
    <w:rsid w:val="00DD28EE"/>
    <w:rsid w:val="00DE0FAA"/>
    <w:rsid w:val="00DE136D"/>
    <w:rsid w:val="00DE2EA9"/>
    <w:rsid w:val="00DE6534"/>
    <w:rsid w:val="00DF4D6C"/>
    <w:rsid w:val="00E01923"/>
    <w:rsid w:val="00E14498"/>
    <w:rsid w:val="00E21042"/>
    <w:rsid w:val="00E2397A"/>
    <w:rsid w:val="00E254DB"/>
    <w:rsid w:val="00E300FC"/>
    <w:rsid w:val="00E362DB"/>
    <w:rsid w:val="00E544A6"/>
    <w:rsid w:val="00E5632B"/>
    <w:rsid w:val="00E70240"/>
    <w:rsid w:val="00E71E6B"/>
    <w:rsid w:val="00E81CC5"/>
    <w:rsid w:val="00E85A87"/>
    <w:rsid w:val="00E85B4A"/>
    <w:rsid w:val="00E867D7"/>
    <w:rsid w:val="00E9528E"/>
    <w:rsid w:val="00EA5099"/>
    <w:rsid w:val="00EC1351"/>
    <w:rsid w:val="00EC4CBF"/>
    <w:rsid w:val="00EE2CA8"/>
    <w:rsid w:val="00EF17E8"/>
    <w:rsid w:val="00EF51D9"/>
    <w:rsid w:val="00F130DD"/>
    <w:rsid w:val="00F15F6E"/>
    <w:rsid w:val="00F22C6C"/>
    <w:rsid w:val="00F24884"/>
    <w:rsid w:val="00F33271"/>
    <w:rsid w:val="00F476C4"/>
    <w:rsid w:val="00F572CA"/>
    <w:rsid w:val="00F61DF9"/>
    <w:rsid w:val="00F81960"/>
    <w:rsid w:val="00F8769D"/>
    <w:rsid w:val="00F9350C"/>
    <w:rsid w:val="00F94EB5"/>
    <w:rsid w:val="00F9624D"/>
    <w:rsid w:val="00FB31C1"/>
    <w:rsid w:val="00FB468D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371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1F3864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1F3864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2F5496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44546A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1F3763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D917FC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1F3763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4472C4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4472C4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th\AppData\Local\Microsoft\Office\16.0\DTS\es-ES%7bCFA72954-A520-4F60-BA0F-5D1DD1C0A715%7d\%7b0BF89D5D-B7E1-4A67-A617-6295992BF03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2AC4C36DF746419DFCC7DB138E6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44402-4DD6-4EA2-9BC8-02A005EC490E}"/>
      </w:docPartPr>
      <w:docPartBody>
        <w:p w:rsidR="00AA2D3B" w:rsidRDefault="00202491">
          <w:r w:rsidRPr="00FD7C80">
            <w:rPr>
              <w:lang w:bidi="es-ES"/>
            </w:rPr>
            <w:t>·</w:t>
          </w:r>
        </w:p>
      </w:docPartBody>
    </w:docPart>
    <w:docPart>
      <w:docPartPr>
        <w:name w:val="BCE7D0B25AC04CE88EF729726AAB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507B3-4B9E-46CB-B2BA-1736E93207BD}"/>
      </w:docPartPr>
      <w:docPartBody>
        <w:p w:rsidR="00AA2D3B" w:rsidRDefault="00202491">
          <w:r w:rsidRPr="00FD7C80">
            <w:rPr>
              <w:lang w:bidi="es-ES"/>
            </w:rPr>
            <w:t>·</w:t>
          </w:r>
        </w:p>
      </w:docPartBody>
    </w:docPart>
    <w:docPart>
      <w:docPartPr>
        <w:name w:val="A02B325115534C599F424F037863C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BC07-F7B7-4E5E-929D-E0025EDB0277}"/>
      </w:docPartPr>
      <w:docPartBody>
        <w:p w:rsidR="00AA2D3B" w:rsidRDefault="00202491"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B9"/>
    <w:rsid w:val="00026C84"/>
    <w:rsid w:val="00202491"/>
    <w:rsid w:val="004612B9"/>
    <w:rsid w:val="00A65401"/>
    <w:rsid w:val="00AA2D3B"/>
    <w:rsid w:val="00E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{0BF89D5D-B7E1-4A67-A617-6295992BF034}tf16402488_win32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2022-03-15T02:39:00Z</dcterms:created>
  <dcterms:modified xsi:type="dcterms:W3CDTF">2022-03-15T02:39:00Z</dcterms:modified>
  <cp:category/>
</cp:coreProperties>
</file>